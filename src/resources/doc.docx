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224CD" w:rsidRPr="0018629A" w14:paraId="074EFE36" w14:textId="77777777">
        <w:tc>
          <w:tcPr>
            <w:tcW w:w="965" w:type="dxa"/>
            <w:shd w:val="clear" w:color="auto" w:fill="3A3A3A" w:themeFill="text2"/>
          </w:tcPr>
          <w:p w14:paraId="0B354886" w14:textId="77777777" w:rsidR="003224CD" w:rsidRPr="0018629A" w:rsidRDefault="003224CD">
            <w:pPr>
              <w:spacing w:before="260"/>
              <w:rPr>
                <w:rFonts w:ascii="Arial" w:hAnsi="Arial" w:cs="Arial"/>
              </w:rPr>
            </w:pPr>
          </w:p>
        </w:tc>
        <w:tc>
          <w:tcPr>
            <w:tcW w:w="518" w:type="dxa"/>
          </w:tcPr>
          <w:p w14:paraId="162BF0D5" w14:textId="77777777" w:rsidR="003224CD" w:rsidRPr="0018629A" w:rsidRDefault="003224CD">
            <w:pPr>
              <w:spacing w:before="260"/>
              <w:rPr>
                <w:rFonts w:ascii="Arial" w:hAnsi="Arial" w:cs="Arial"/>
              </w:rPr>
            </w:pPr>
          </w:p>
        </w:tc>
        <w:tc>
          <w:tcPr>
            <w:tcW w:w="8581" w:type="dxa"/>
          </w:tcPr>
          <w:p w14:paraId="2EC2DF0A" w14:textId="47DC3B90" w:rsidR="003224CD" w:rsidRPr="0018629A" w:rsidRDefault="0018629A">
            <w:pPr>
              <w:pStyle w:val="Title"/>
              <w:rPr>
                <w:rFonts w:ascii="Arial" w:hAnsi="Arial" w:cs="Arial"/>
                <w:sz w:val="72"/>
                <w:szCs w:val="72"/>
              </w:rPr>
            </w:pPr>
            <w:r w:rsidRPr="0018629A">
              <w:rPr>
                <w:rFonts w:ascii="Arial" w:hAnsi="Arial" w:cs="Arial"/>
                <w:sz w:val="72"/>
                <w:szCs w:val="72"/>
              </w:rPr>
              <w:t>.docx to .pdf</w:t>
            </w:r>
          </w:p>
          <w:p w14:paraId="04F35D4D" w14:textId="77777777" w:rsidR="003224CD" w:rsidRPr="0018629A" w:rsidRDefault="0018629A">
            <w:pPr>
              <w:pStyle w:val="Subtitle"/>
              <w:rPr>
                <w:rFonts w:ascii="Arial" w:hAnsi="Arial" w:cs="Arial"/>
                <w:sz w:val="40"/>
                <w:szCs w:val="40"/>
              </w:rPr>
            </w:pPr>
            <w:r w:rsidRPr="0018629A">
              <w:rPr>
                <w:rFonts w:ascii="Arial" w:hAnsi="Arial" w:cs="Arial"/>
                <w:sz w:val="40"/>
                <w:szCs w:val="40"/>
              </w:rPr>
              <w:t>Example document</w:t>
            </w:r>
          </w:p>
        </w:tc>
      </w:tr>
    </w:tbl>
    <w:p w14:paraId="5577690F" w14:textId="77777777" w:rsidR="0018629A" w:rsidRPr="0018629A" w:rsidRDefault="0018629A">
      <w:pPr>
        <w:pStyle w:val="TOCHeading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</w:rPr>
        <w:id w:val="-1731684626"/>
        <w:docPartObj>
          <w:docPartGallery w:val="Table of Contents"/>
          <w:docPartUnique/>
        </w:docPartObj>
      </w:sdtPr>
      <w:sdtEndPr>
        <w:rPr>
          <w:rFonts w:eastAsiaTheme="minorHAnsi"/>
          <w:bCs/>
          <w:caps w:val="0"/>
          <w:noProof/>
          <w:sz w:val="26"/>
          <w:szCs w:val="26"/>
        </w:rPr>
      </w:sdtEndPr>
      <w:sdtContent>
        <w:p w14:paraId="643961F3" w14:textId="652848A2" w:rsidR="0018629A" w:rsidRPr="0031500D" w:rsidRDefault="0018629A">
          <w:pPr>
            <w:pStyle w:val="TOCHeading"/>
            <w:rPr>
              <w:rFonts w:ascii="Arial" w:hAnsi="Arial" w:cs="Arial"/>
              <w:sz w:val="40"/>
              <w:szCs w:val="40"/>
            </w:rPr>
          </w:pPr>
          <w:r w:rsidRPr="0031500D">
            <w:rPr>
              <w:rFonts w:ascii="Arial" w:hAnsi="Arial" w:cs="Arial"/>
              <w:sz w:val="40"/>
              <w:szCs w:val="40"/>
            </w:rPr>
            <w:t>Table of Contents</w:t>
          </w:r>
        </w:p>
        <w:p w14:paraId="4793E918" w14:textId="2B6151BA" w:rsidR="001E2CB3" w:rsidRDefault="0018629A">
          <w:pPr>
            <w:pStyle w:val="TOC1"/>
            <w:tabs>
              <w:tab w:val="right" w:pos="8573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BR" w:eastAsia="en-US"/>
            </w:rPr>
          </w:pPr>
          <w:r w:rsidRPr="0018629A">
            <w:rPr>
              <w:rFonts w:ascii="Arial" w:hAnsi="Arial" w:cs="Arial"/>
              <w:b w:val="0"/>
              <w:bCs w:val="0"/>
            </w:rPr>
            <w:fldChar w:fldCharType="begin"/>
          </w:r>
          <w:r w:rsidRPr="0018629A">
            <w:rPr>
              <w:rFonts w:ascii="Arial" w:hAnsi="Arial" w:cs="Arial"/>
            </w:rPr>
            <w:instrText xml:space="preserve"> TOC \o "1-3" \h \z \u </w:instrText>
          </w:r>
          <w:r w:rsidRPr="0018629A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99116412" w:history="1">
            <w:r w:rsidR="001E2CB3" w:rsidRPr="00AD6CA5">
              <w:rPr>
                <w:rStyle w:val="Hyperlink"/>
                <w:rFonts w:ascii="Arial" w:hAnsi="Arial" w:cs="Arial"/>
                <w:noProof/>
              </w:rPr>
              <w:t>Heading 1</w:t>
            </w:r>
            <w:r w:rsidR="001E2CB3">
              <w:rPr>
                <w:noProof/>
                <w:webHidden/>
              </w:rPr>
              <w:tab/>
            </w:r>
            <w:r w:rsidR="001E2CB3">
              <w:rPr>
                <w:noProof/>
                <w:webHidden/>
              </w:rPr>
              <w:fldChar w:fldCharType="begin"/>
            </w:r>
            <w:r w:rsidR="001E2CB3">
              <w:rPr>
                <w:noProof/>
                <w:webHidden/>
              </w:rPr>
              <w:instrText xml:space="preserve"> PAGEREF _Toc99116412 \h </w:instrText>
            </w:r>
            <w:r w:rsidR="001E2CB3">
              <w:rPr>
                <w:noProof/>
                <w:webHidden/>
              </w:rPr>
            </w:r>
            <w:r w:rsidR="001E2CB3">
              <w:rPr>
                <w:noProof/>
                <w:webHidden/>
              </w:rPr>
              <w:fldChar w:fldCharType="separate"/>
            </w:r>
            <w:r w:rsidR="001E2CB3">
              <w:rPr>
                <w:noProof/>
                <w:webHidden/>
              </w:rPr>
              <w:t>1</w:t>
            </w:r>
            <w:r w:rsidR="001E2CB3">
              <w:rPr>
                <w:noProof/>
                <w:webHidden/>
              </w:rPr>
              <w:fldChar w:fldCharType="end"/>
            </w:r>
          </w:hyperlink>
        </w:p>
        <w:p w14:paraId="10621E14" w14:textId="57048EB3" w:rsidR="001E2CB3" w:rsidRDefault="001E2CB3">
          <w:pPr>
            <w:pStyle w:val="TOC2"/>
            <w:tabs>
              <w:tab w:val="right" w:pos="8573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val="en-BR" w:eastAsia="en-US"/>
            </w:rPr>
          </w:pPr>
          <w:hyperlink w:anchor="_Toc99116413" w:history="1">
            <w:r w:rsidRPr="00AD6CA5">
              <w:rPr>
                <w:rStyle w:val="Hyperlink"/>
                <w:rFonts w:ascii="Arial" w:hAnsi="Arial" w:cs="Arial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AF5F" w14:textId="70F934FF" w:rsidR="001E2CB3" w:rsidRDefault="001E2CB3">
          <w:pPr>
            <w:pStyle w:val="TOC2"/>
            <w:tabs>
              <w:tab w:val="right" w:pos="8573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val="en-BR" w:eastAsia="en-US"/>
            </w:rPr>
          </w:pPr>
          <w:hyperlink w:anchor="_Toc99116414" w:history="1">
            <w:r w:rsidRPr="00AD6CA5">
              <w:rPr>
                <w:rStyle w:val="Hyperlink"/>
                <w:rFonts w:ascii="Arial" w:hAnsi="Arial" w:cs="Arial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1C58" w14:textId="76DC9BA3" w:rsidR="0031500D" w:rsidRDefault="0018629A" w:rsidP="0031500D">
          <w:pPr>
            <w:rPr>
              <w:rFonts w:ascii="Arial" w:hAnsi="Arial" w:cs="Arial"/>
              <w:b/>
              <w:bCs/>
              <w:noProof/>
            </w:rPr>
          </w:pPr>
          <w:r w:rsidRPr="0018629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bookmarkStart w:id="0" w:name="_Toc99116412" w:displacedByCustomXml="next"/>
    <w:sdt>
      <w:sdtPr>
        <w:rPr>
          <w:rFonts w:ascii="Arial" w:hAnsi="Arial" w:cs="Arial"/>
        </w:rPr>
        <w:id w:val="-1203940858"/>
        <w:placeholder>
          <w:docPart w:val="D69E5495592BC248AA4545EA3BB92CB1"/>
        </w:placeholder>
        <w:temporary/>
        <w:showingPlcHdr/>
        <w15:appearance w15:val="hidden"/>
      </w:sdtPr>
      <w:sdtEndPr/>
      <w:sdtContent>
        <w:p w14:paraId="172F0432" w14:textId="0D89D070" w:rsidR="003224CD" w:rsidRPr="0018629A" w:rsidRDefault="00223689">
          <w:pPr>
            <w:pStyle w:val="Heading1"/>
            <w:rPr>
              <w:rFonts w:ascii="Arial" w:hAnsi="Arial" w:cs="Arial"/>
            </w:rPr>
          </w:pPr>
          <w:r w:rsidRPr="0031500D">
            <w:rPr>
              <w:rFonts w:ascii="Arial" w:hAnsi="Arial" w:cs="Arial"/>
              <w:sz w:val="40"/>
              <w:szCs w:val="40"/>
            </w:rPr>
            <w:t>Heading 1</w:t>
          </w:r>
        </w:p>
      </w:sdtContent>
    </w:sdt>
    <w:bookmarkEnd w:id="0" w:displacedByCustomXml="prev"/>
    <w:sdt>
      <w:sdtPr>
        <w:rPr>
          <w:rFonts w:ascii="Arial" w:hAnsi="Arial" w:cs="Arial"/>
        </w:rPr>
        <w:id w:val="106864444"/>
        <w:placeholder>
          <w:docPart w:val="D90B28276C30E840B8883C3CB7C03B44"/>
        </w:placeholder>
        <w:temporary/>
        <w:showingPlcHdr/>
        <w15:appearance w15:val="hidden"/>
      </w:sdtPr>
      <w:sdtEndPr/>
      <w:sdtContent>
        <w:p w14:paraId="5A372CDD" w14:textId="5DE43847" w:rsidR="003224CD" w:rsidRDefault="00223689">
          <w:pPr>
            <w:rPr>
              <w:rFonts w:ascii="Arial" w:hAnsi="Arial" w:cs="Arial"/>
            </w:rPr>
          </w:pPr>
          <w:r w:rsidRPr="0031500D">
            <w:rPr>
              <w:rFonts w:ascii="Arial" w:hAnsi="Arial" w:cs="Arial"/>
              <w:sz w:val="24"/>
              <w:szCs w:val="24"/>
            </w:rPr>
            <w:t>To get started right away, just tap any placeholder text (such as this) and start typing.</w:t>
          </w:r>
        </w:p>
      </w:sdtContent>
    </w:sdt>
    <w:p w14:paraId="174FDFFA" w14:textId="5EAA2EF6" w:rsidR="0018629A" w:rsidRPr="0018629A" w:rsidRDefault="0018629A">
      <w:pPr>
        <w:rPr>
          <w:rFonts w:ascii="Arial" w:hAnsi="Arial" w:cs="Arial"/>
        </w:rPr>
      </w:pPr>
      <w:r w:rsidRPr="0018629A">
        <w:rPr>
          <w:rFonts w:ascii="Arial" w:hAnsi="Arial" w:cs="Arial"/>
          <w:noProof/>
          <w:lang w:eastAsia="en-US"/>
        </w:rPr>
        <w:drawing>
          <wp:inline distT="0" distB="0" distL="0" distR="0" wp14:anchorId="41D86A95" wp14:editId="2CB03E9E">
            <wp:extent cx="4962698" cy="3314016"/>
            <wp:effectExtent l="0" t="0" r="3175" b="1270"/>
            <wp:docPr id="1" name="Picture 1" title="Photo of 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75" cy="33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Toc99116413" w:displacedByCustomXml="next"/>
    <w:sdt>
      <w:sdtPr>
        <w:rPr>
          <w:rFonts w:ascii="Arial" w:hAnsi="Arial" w:cs="Arial"/>
        </w:rPr>
        <w:id w:val="321094007"/>
        <w:placeholder>
          <w:docPart w:val="5E06266699DD514F8D8B966C198FF95A"/>
        </w:placeholder>
        <w:temporary/>
        <w:showingPlcHdr/>
        <w15:appearance w15:val="hidden"/>
      </w:sdtPr>
      <w:sdtEndPr/>
      <w:sdtContent>
        <w:p w14:paraId="11C10BA8" w14:textId="77777777" w:rsidR="003224CD" w:rsidRPr="0018629A" w:rsidRDefault="00223689">
          <w:pPr>
            <w:pStyle w:val="Heading2"/>
            <w:rPr>
              <w:rFonts w:ascii="Arial" w:hAnsi="Arial" w:cs="Arial"/>
            </w:rPr>
          </w:pPr>
          <w:r w:rsidRPr="0031500D">
            <w:rPr>
              <w:rFonts w:ascii="Arial" w:hAnsi="Arial" w:cs="Arial"/>
              <w:sz w:val="28"/>
              <w:szCs w:val="28"/>
            </w:rPr>
            <w:t>Heading 2</w:t>
          </w:r>
        </w:p>
      </w:sdtContent>
    </w:sdt>
    <w:bookmarkEnd w:id="1" w:displacedByCustomXml="prev"/>
    <w:sdt>
      <w:sdtPr>
        <w:rPr>
          <w:rFonts w:ascii="Arial" w:hAnsi="Arial" w:cs="Arial"/>
        </w:rPr>
        <w:id w:val="562694129"/>
        <w:placeholder>
          <w:docPart w:val="D580DFCA1D7F4446B98294512B293C4D"/>
        </w:placeholder>
        <w:temporary/>
        <w:showingPlcHdr/>
        <w15:appearance w15:val="hidden"/>
      </w:sdtPr>
      <w:sdtEndPr/>
      <w:sdtContent>
        <w:p w14:paraId="2DB605F4" w14:textId="14CF9324" w:rsidR="0031500D" w:rsidRDefault="00223689">
          <w:pPr>
            <w:rPr>
              <w:rFonts w:ascii="Arial" w:hAnsi="Arial" w:cs="Arial"/>
            </w:rPr>
          </w:pPr>
          <w:r w:rsidRPr="0031500D">
            <w:rPr>
              <w:rFonts w:ascii="Arial" w:hAnsi="Arial" w:cs="Arial"/>
              <w:sz w:val="24"/>
              <w:szCs w:val="24"/>
            </w:rPr>
            <w:t xml:space="preserve">To apply any text formatting you see in this document with just a tap, on the Home tab of the ribbon, </w:t>
          </w:r>
          <w:r w:rsidRPr="0031500D">
            <w:rPr>
              <w:rFonts w:ascii="Arial" w:hAnsi="Arial" w:cs="Arial"/>
              <w:sz w:val="24"/>
              <w:szCs w:val="24"/>
            </w:rPr>
            <w:t>check out Styles.</w:t>
          </w:r>
        </w:p>
      </w:sdtContent>
    </w:sdt>
    <w:p w14:paraId="42D6C2D1" w14:textId="020ED7BE" w:rsidR="0031500D" w:rsidRPr="0018629A" w:rsidRDefault="0031500D" w:rsidP="0031500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" w:name="_Toc99116414"/>
      <w:r w:rsidR="005E3DEA">
        <w:rPr>
          <w:rFonts w:ascii="Arial" w:hAnsi="Arial" w:cs="Arial"/>
        </w:rPr>
        <w:lastRenderedPageBreak/>
        <w:t>Heading 3</w:t>
      </w:r>
      <w:bookmarkEnd w:id="2"/>
    </w:p>
    <w:sdt>
      <w:sdtPr>
        <w:rPr>
          <w:rFonts w:ascii="Arial" w:hAnsi="Arial" w:cs="Arial"/>
        </w:rPr>
        <w:id w:val="-953710227"/>
        <w:placeholder>
          <w:docPart w:val="56489F3A41FE0947B46468EF340B094A"/>
        </w:placeholder>
        <w:temporary/>
        <w:showingPlcHdr/>
        <w15:appearance w15:val="hidden"/>
      </w:sdtPr>
      <w:sdtContent>
        <w:p w14:paraId="43FCB02E" w14:textId="77777777" w:rsidR="0031500D" w:rsidRDefault="0031500D" w:rsidP="0031500D">
          <w:pPr>
            <w:rPr>
              <w:rFonts w:ascii="Arial" w:hAnsi="Arial" w:cs="Arial"/>
            </w:rPr>
          </w:pPr>
          <w:r w:rsidRPr="0031500D">
            <w:rPr>
              <w:rFonts w:ascii="Arial" w:hAnsi="Arial" w:cs="Arial"/>
              <w:sz w:val="24"/>
              <w:szCs w:val="24"/>
            </w:rPr>
            <w:t>To apply any text formatting you see in this document with just a tap, on the Home tab of the ribbon, check out Styles.</w:t>
          </w:r>
        </w:p>
      </w:sdtContent>
    </w:sdt>
    <w:p w14:paraId="7A4C8E16" w14:textId="4FFFAFE6" w:rsidR="0031500D" w:rsidRDefault="0031500D">
      <w:pPr>
        <w:rPr>
          <w:rFonts w:ascii="Arial" w:hAnsi="Arial" w:cs="Arial"/>
        </w:rPr>
      </w:pPr>
    </w:p>
    <w:sectPr w:rsidR="0031500D">
      <w:footerReference w:type="default" r:id="rId9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50E95" w14:textId="77777777" w:rsidR="00223689" w:rsidRDefault="00223689">
      <w:pPr>
        <w:spacing w:after="0" w:line="240" w:lineRule="auto"/>
      </w:pPr>
      <w:r>
        <w:separator/>
      </w:r>
    </w:p>
  </w:endnote>
  <w:endnote w:type="continuationSeparator" w:id="0">
    <w:p w14:paraId="53234C72" w14:textId="77777777" w:rsidR="00223689" w:rsidRDefault="0022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D03D4" w14:textId="77777777" w:rsidR="003224CD" w:rsidRDefault="002236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5F071" w14:textId="77777777" w:rsidR="00223689" w:rsidRDefault="00223689">
      <w:pPr>
        <w:spacing w:after="0" w:line="240" w:lineRule="auto"/>
      </w:pPr>
      <w:r>
        <w:separator/>
      </w:r>
    </w:p>
  </w:footnote>
  <w:footnote w:type="continuationSeparator" w:id="0">
    <w:p w14:paraId="4EE85D26" w14:textId="77777777" w:rsidR="00223689" w:rsidRDefault="00223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9A"/>
    <w:rsid w:val="0018629A"/>
    <w:rsid w:val="001E2CB3"/>
    <w:rsid w:val="00223689"/>
    <w:rsid w:val="0031500D"/>
    <w:rsid w:val="003224CD"/>
    <w:rsid w:val="005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647CB"/>
  <w15:chartTrackingRefBased/>
  <w15:docId w15:val="{1DB0B687-86D3-A345-9DC3-F68FC386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8629A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8629A"/>
    <w:pPr>
      <w:spacing w:before="120" w:after="0"/>
      <w:ind w:left="26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629A"/>
    <w:rPr>
      <w:color w:val="36A3B8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629A"/>
    <w:pPr>
      <w:spacing w:after="0"/>
      <w:ind w:left="5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629A"/>
    <w:pPr>
      <w:spacing w:after="0"/>
      <w:ind w:left="7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629A"/>
    <w:pPr>
      <w:spacing w:after="0"/>
      <w:ind w:left="10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629A"/>
    <w:pPr>
      <w:spacing w:after="0"/>
      <w:ind w:left="13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629A"/>
    <w:pPr>
      <w:spacing w:after="0"/>
      <w:ind w:left="15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629A"/>
    <w:pPr>
      <w:spacing w:after="0"/>
      <w:ind w:left="18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629A"/>
    <w:pPr>
      <w:spacing w:after="0"/>
      <w:ind w:left="20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nilto/Library/Containers/com.microsoft.Word/Data/Library/Application%20Support/Microsoft/Office/16.0/DTS/en-US%7bA2E3E3B7-51CE-2348-A584-09BD2977F048%7d/%7b951E664A-CD16-D348-B0E7-5E8AEB2A674A%7dtf100020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9E5495592BC248AA4545EA3BB92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504AB-28B6-074F-A012-4CCA24F005DC}"/>
      </w:docPartPr>
      <w:docPartBody>
        <w:p w:rsidR="00000000" w:rsidRDefault="00386FAC">
          <w:pPr>
            <w:pStyle w:val="D69E5495592BC248AA4545EA3BB92CB1"/>
          </w:pPr>
          <w:r>
            <w:t>Heading 1</w:t>
          </w:r>
        </w:p>
      </w:docPartBody>
    </w:docPart>
    <w:docPart>
      <w:docPartPr>
        <w:name w:val="D90B28276C30E840B8883C3CB7C03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EFC14-4321-EA4D-BD39-2AF19E3363CD}"/>
      </w:docPartPr>
      <w:docPartBody>
        <w:p w:rsidR="00000000" w:rsidRDefault="00386FAC">
          <w:pPr>
            <w:pStyle w:val="D90B28276C30E840B8883C3CB7C03B44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5E06266699DD514F8D8B966C198F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0681-AE22-6046-9263-80F87784714A}"/>
      </w:docPartPr>
      <w:docPartBody>
        <w:p w:rsidR="00000000" w:rsidRDefault="00386FAC">
          <w:pPr>
            <w:pStyle w:val="5E06266699DD514F8D8B966C198FF95A"/>
          </w:pPr>
          <w:r>
            <w:t>Heading 2</w:t>
          </w:r>
        </w:p>
      </w:docPartBody>
    </w:docPart>
    <w:docPart>
      <w:docPartPr>
        <w:name w:val="D580DFCA1D7F4446B98294512B29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E29B-C4EA-644D-8EDD-2849A2BBF260}"/>
      </w:docPartPr>
      <w:docPartBody>
        <w:p w:rsidR="00000000" w:rsidRDefault="00386FAC">
          <w:pPr>
            <w:pStyle w:val="D580DFCA1D7F4446B98294512B293C4D"/>
          </w:pPr>
          <w:r>
            <w:t xml:space="preserve">To apply any text formatting you see in this document with just a tap, on the Home tab of the ribbon, check out </w:t>
          </w:r>
          <w:r>
            <w:t>Styles.</w:t>
          </w:r>
        </w:p>
      </w:docPartBody>
    </w:docPart>
    <w:docPart>
      <w:docPartPr>
        <w:name w:val="56489F3A41FE0947B46468EF340B0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371A1-CD5B-0741-9933-85F4B769DB11}"/>
      </w:docPartPr>
      <w:docPartBody>
        <w:p w:rsidR="00000000" w:rsidRDefault="00537360" w:rsidP="00537360">
          <w:pPr>
            <w:pStyle w:val="56489F3A41FE0947B46468EF340B094A"/>
          </w:pPr>
          <w:r>
            <w:t>To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60"/>
    <w:rsid w:val="00386FAC"/>
    <w:rsid w:val="0053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43F7B105B574B8D08079878F012DE">
    <w:name w:val="71A43F7B105B574B8D08079878F012DE"/>
  </w:style>
  <w:style w:type="paragraph" w:customStyle="1" w:styleId="7AC76E2C38E25246A393497E45FB3EA2">
    <w:name w:val="7AC76E2C38E25246A393497E45FB3EA2"/>
  </w:style>
  <w:style w:type="paragraph" w:customStyle="1" w:styleId="32FE7A042860224C96F42F0185D7E008">
    <w:name w:val="32FE7A042860224C96F42F0185D7E008"/>
  </w:style>
  <w:style w:type="paragraph" w:customStyle="1" w:styleId="D69E5495592BC248AA4545EA3BB92CB1">
    <w:name w:val="D69E5495592BC248AA4545EA3BB92CB1"/>
  </w:style>
  <w:style w:type="paragraph" w:customStyle="1" w:styleId="D90B28276C30E840B8883C3CB7C03B44">
    <w:name w:val="D90B28276C30E840B8883C3CB7C03B44"/>
  </w:style>
  <w:style w:type="paragraph" w:customStyle="1" w:styleId="5E06266699DD514F8D8B966C198FF95A">
    <w:name w:val="5E06266699DD514F8D8B966C198FF95A"/>
  </w:style>
  <w:style w:type="paragraph" w:customStyle="1" w:styleId="D580DFCA1D7F4446B98294512B293C4D">
    <w:name w:val="D580DFCA1D7F4446B98294512B293C4D"/>
  </w:style>
  <w:style w:type="paragraph" w:customStyle="1" w:styleId="0ED0EA8EB208E74A9D2C4A1A1592A732">
    <w:name w:val="0ED0EA8EB208E74A9D2C4A1A1592A732"/>
    <w:rsid w:val="00537360"/>
  </w:style>
  <w:style w:type="paragraph" w:customStyle="1" w:styleId="56489F3A41FE0947B46468EF340B094A">
    <w:name w:val="56489F3A41FE0947B46468EF340B094A"/>
    <w:rsid w:val="00537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97A053-B338-2147-810C-D1A0F1A6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2022-03-25T18:52:00Z</dcterms:created>
  <dcterms:modified xsi:type="dcterms:W3CDTF">2022-03-25T19:00:00Z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